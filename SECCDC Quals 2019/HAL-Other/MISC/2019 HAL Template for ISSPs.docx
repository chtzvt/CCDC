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531" w:rsidRDefault="00AC4C38" w:rsidP="00AC4C38">
      <w:pPr>
        <w:pStyle w:val="Heading1"/>
      </w:pPr>
      <w:r>
        <w:t>Document Control</w:t>
      </w:r>
    </w:p>
    <w:p w:rsidR="007A4531" w:rsidRPr="00B60DD5" w:rsidRDefault="007A4531" w:rsidP="00B60DD5">
      <w:pPr>
        <w:pStyle w:val="Heading2"/>
      </w:pPr>
      <w:bookmarkStart w:id="0" w:name="_Toc301210961"/>
      <w:bookmarkStart w:id="1" w:name="_Toc314856913"/>
      <w:r w:rsidRPr="00B60DD5">
        <w:t>Versioning</w:t>
      </w:r>
      <w:bookmarkEnd w:id="0"/>
      <w:bookmarkEnd w:id="1"/>
      <w:r w:rsidRPr="00B60DD5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A4531" w:rsidRPr="00502DAE" w:rsidTr="00CE395B">
        <w:tc>
          <w:tcPr>
            <w:tcW w:w="3192" w:type="dxa"/>
            <w:shd w:val="clear" w:color="auto" w:fill="BFBFBF" w:themeFill="background1" w:themeFillShade="BF"/>
          </w:tcPr>
          <w:p w:rsidR="007A4531" w:rsidRPr="00502DAE" w:rsidRDefault="007A4531" w:rsidP="00CE395B">
            <w:pPr>
              <w:rPr>
                <w:b/>
              </w:rPr>
            </w:pPr>
            <w:r w:rsidRPr="00502DAE">
              <w:rPr>
                <w:b/>
              </w:rPr>
              <w:t>Name</w:t>
            </w:r>
          </w:p>
        </w:tc>
        <w:tc>
          <w:tcPr>
            <w:tcW w:w="3192" w:type="dxa"/>
            <w:shd w:val="clear" w:color="auto" w:fill="BFBFBF" w:themeFill="background1" w:themeFillShade="BF"/>
          </w:tcPr>
          <w:p w:rsidR="007A4531" w:rsidRPr="00502DAE" w:rsidRDefault="007A4531" w:rsidP="00CE395B">
            <w:pPr>
              <w:rPr>
                <w:b/>
              </w:rPr>
            </w:pPr>
            <w:r w:rsidRPr="00502DAE">
              <w:rPr>
                <w:b/>
              </w:rPr>
              <w:t>Date</w:t>
            </w:r>
          </w:p>
        </w:tc>
        <w:tc>
          <w:tcPr>
            <w:tcW w:w="3192" w:type="dxa"/>
            <w:shd w:val="clear" w:color="auto" w:fill="BFBFBF" w:themeFill="background1" w:themeFillShade="BF"/>
          </w:tcPr>
          <w:p w:rsidR="007A4531" w:rsidRPr="00502DAE" w:rsidRDefault="007A4531" w:rsidP="00CE395B">
            <w:pPr>
              <w:rPr>
                <w:b/>
              </w:rPr>
            </w:pPr>
            <w:r w:rsidRPr="00502DAE">
              <w:rPr>
                <w:b/>
              </w:rPr>
              <w:t>Reason</w:t>
            </w:r>
          </w:p>
        </w:tc>
      </w:tr>
      <w:tr w:rsidR="007A4531" w:rsidTr="00CE395B">
        <w:tc>
          <w:tcPr>
            <w:tcW w:w="3192" w:type="dxa"/>
          </w:tcPr>
          <w:p w:rsidR="007A4531" w:rsidRPr="00502DAE" w:rsidRDefault="00F550BE" w:rsidP="00F550BE">
            <w:r>
              <w:t>Version 1</w:t>
            </w:r>
          </w:p>
        </w:tc>
        <w:tc>
          <w:tcPr>
            <w:tcW w:w="3192" w:type="dxa"/>
          </w:tcPr>
          <w:p w:rsidR="007A4531" w:rsidRPr="00502DAE" w:rsidRDefault="007A4531" w:rsidP="007A4531"/>
        </w:tc>
        <w:tc>
          <w:tcPr>
            <w:tcW w:w="3192" w:type="dxa"/>
          </w:tcPr>
          <w:p w:rsidR="007A4531" w:rsidRPr="00502DAE" w:rsidRDefault="00F550BE" w:rsidP="00CE395B">
            <w:r>
              <w:t>Placed into production</w:t>
            </w:r>
          </w:p>
        </w:tc>
      </w:tr>
    </w:tbl>
    <w:p w:rsidR="007A4531" w:rsidRDefault="007A4531" w:rsidP="007A4531">
      <w:pPr>
        <w:pStyle w:val="Heading2"/>
      </w:pPr>
      <w:bookmarkStart w:id="2" w:name="_Toc301210962"/>
      <w:bookmarkStart w:id="3" w:name="_Toc314856914"/>
      <w:r>
        <w:t>Applicable Parties</w:t>
      </w:r>
      <w:bookmarkEnd w:id="2"/>
      <w:bookmarkEnd w:id="3"/>
    </w:p>
    <w:p w:rsidR="007A4531" w:rsidRDefault="007A4531" w:rsidP="007A4531">
      <w:r>
        <w:t>This document is strictly confidential and should only be distributed or viewed by the following parties:</w:t>
      </w:r>
    </w:p>
    <w:p w:rsidR="007A4531" w:rsidRDefault="00B87140" w:rsidP="007A4531">
      <w:pPr>
        <w:pStyle w:val="ListParagraph"/>
        <w:numPr>
          <w:ilvl w:val="0"/>
          <w:numId w:val="1"/>
        </w:numPr>
      </w:pPr>
      <w:r>
        <w:t>HAL</w:t>
      </w:r>
      <w:r w:rsidR="007A4531">
        <w:t xml:space="preserve"> Designated Associates</w:t>
      </w:r>
    </w:p>
    <w:p w:rsidR="007A4531" w:rsidRDefault="00B87140" w:rsidP="007A4531">
      <w:pPr>
        <w:pStyle w:val="ListParagraph"/>
        <w:numPr>
          <w:ilvl w:val="0"/>
          <w:numId w:val="1"/>
        </w:numPr>
      </w:pPr>
      <w:r>
        <w:t>HAL</w:t>
      </w:r>
      <w:r w:rsidR="007A4531">
        <w:t xml:space="preserve"> Regional Employees</w:t>
      </w:r>
      <w:r w:rsidR="00922A9C">
        <w:t xml:space="preserve"> (Compartmented to the Division)</w:t>
      </w:r>
    </w:p>
    <w:p w:rsidR="007A4531" w:rsidRDefault="00922A9C" w:rsidP="007A4531">
      <w:pPr>
        <w:pStyle w:val="ListParagraph"/>
        <w:numPr>
          <w:ilvl w:val="0"/>
          <w:numId w:val="1"/>
        </w:numPr>
      </w:pPr>
      <w:r>
        <w:t>HAL</w:t>
      </w:r>
      <w:r w:rsidR="007A4531">
        <w:t xml:space="preserve"> Management Team</w:t>
      </w:r>
    </w:p>
    <w:p w:rsidR="007A4531" w:rsidRDefault="00922A9C" w:rsidP="007A4531">
      <w:pPr>
        <w:pStyle w:val="ListParagraph"/>
        <w:numPr>
          <w:ilvl w:val="0"/>
          <w:numId w:val="1"/>
        </w:numPr>
      </w:pPr>
      <w:r>
        <w:t>HAL</w:t>
      </w:r>
      <w:r w:rsidR="007A4531">
        <w:t xml:space="preserve"> Auditing Team</w:t>
      </w:r>
    </w:p>
    <w:p w:rsidR="007A4531" w:rsidRDefault="007A4531" w:rsidP="007A4531">
      <w:pPr>
        <w:pStyle w:val="Heading2"/>
      </w:pPr>
      <w:bookmarkStart w:id="4" w:name="_Toc314856915"/>
      <w:r>
        <w:t>Review Period</w:t>
      </w:r>
      <w:bookmarkEnd w:id="4"/>
    </w:p>
    <w:p w:rsidR="007A4531" w:rsidRDefault="007A4531">
      <w:r>
        <w:t>This document is subject to review by the Information Security Policy Committee (ISPC) at a minimum interval of quarterly (every 3 months) at a maximum interval of bi-annually (every 6 months).</w:t>
      </w:r>
    </w:p>
    <w:p w:rsidR="007A4531" w:rsidRDefault="007A4531" w:rsidP="007A4531">
      <w:pPr>
        <w:pStyle w:val="Heading3"/>
      </w:pPr>
      <w:bookmarkStart w:id="5" w:name="_Toc314856916"/>
      <w:r>
        <w:t>Previous Reviews</w:t>
      </w:r>
      <w:bookmarkEnd w:id="5"/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A4531" w:rsidTr="007A4531">
        <w:tc>
          <w:tcPr>
            <w:tcW w:w="3192" w:type="dxa"/>
            <w:shd w:val="clear" w:color="auto" w:fill="BFBFBF" w:themeFill="background1" w:themeFillShade="BF"/>
          </w:tcPr>
          <w:p w:rsidR="007A4531" w:rsidRPr="007A4531" w:rsidRDefault="007A4531" w:rsidP="007A4531">
            <w:pPr>
              <w:rPr>
                <w:b/>
              </w:rPr>
            </w:pPr>
            <w:r w:rsidRPr="007A4531">
              <w:rPr>
                <w:b/>
              </w:rPr>
              <w:t>Committee</w:t>
            </w:r>
          </w:p>
        </w:tc>
        <w:tc>
          <w:tcPr>
            <w:tcW w:w="3192" w:type="dxa"/>
            <w:shd w:val="clear" w:color="auto" w:fill="BFBFBF" w:themeFill="background1" w:themeFillShade="BF"/>
          </w:tcPr>
          <w:p w:rsidR="007A4531" w:rsidRPr="007A4531" w:rsidRDefault="007A4531" w:rsidP="007A4531">
            <w:pPr>
              <w:rPr>
                <w:b/>
              </w:rPr>
            </w:pPr>
            <w:r w:rsidRPr="007A4531">
              <w:rPr>
                <w:b/>
              </w:rPr>
              <w:t>Review Date</w:t>
            </w:r>
          </w:p>
        </w:tc>
        <w:tc>
          <w:tcPr>
            <w:tcW w:w="3192" w:type="dxa"/>
            <w:shd w:val="clear" w:color="auto" w:fill="BFBFBF" w:themeFill="background1" w:themeFillShade="BF"/>
          </w:tcPr>
          <w:p w:rsidR="007A4531" w:rsidRPr="007A4531" w:rsidRDefault="007A4531" w:rsidP="007A4531">
            <w:pPr>
              <w:rPr>
                <w:b/>
              </w:rPr>
            </w:pPr>
            <w:r w:rsidRPr="007A4531">
              <w:rPr>
                <w:b/>
              </w:rPr>
              <w:t>Approval Date</w:t>
            </w:r>
          </w:p>
        </w:tc>
      </w:tr>
      <w:tr w:rsidR="007A4531" w:rsidTr="007A4531">
        <w:tc>
          <w:tcPr>
            <w:tcW w:w="3192" w:type="dxa"/>
          </w:tcPr>
          <w:p w:rsidR="007A4531" w:rsidRDefault="007A4531" w:rsidP="007A4531">
            <w:r>
              <w:t>ISPC</w:t>
            </w:r>
          </w:p>
        </w:tc>
        <w:tc>
          <w:tcPr>
            <w:tcW w:w="3192" w:type="dxa"/>
          </w:tcPr>
          <w:p w:rsidR="007A4531" w:rsidRDefault="007A4531" w:rsidP="00F550BE"/>
        </w:tc>
        <w:tc>
          <w:tcPr>
            <w:tcW w:w="3192" w:type="dxa"/>
          </w:tcPr>
          <w:p w:rsidR="007A4531" w:rsidRDefault="007A4531" w:rsidP="007A4531"/>
        </w:tc>
      </w:tr>
      <w:tr w:rsidR="007A4531" w:rsidTr="007A4531">
        <w:tc>
          <w:tcPr>
            <w:tcW w:w="3192" w:type="dxa"/>
          </w:tcPr>
          <w:p w:rsidR="007A4531" w:rsidRDefault="00F46CBB" w:rsidP="007A4531">
            <w:r>
              <w:t>CEO</w:t>
            </w:r>
          </w:p>
        </w:tc>
        <w:tc>
          <w:tcPr>
            <w:tcW w:w="3192" w:type="dxa"/>
          </w:tcPr>
          <w:p w:rsidR="007A4531" w:rsidRDefault="007A4531" w:rsidP="00F550BE"/>
        </w:tc>
        <w:tc>
          <w:tcPr>
            <w:tcW w:w="3192" w:type="dxa"/>
          </w:tcPr>
          <w:p w:rsidR="007A4531" w:rsidRDefault="007A4531" w:rsidP="00F550BE"/>
        </w:tc>
      </w:tr>
      <w:tr w:rsidR="00FE02CD" w:rsidTr="007A4531">
        <w:tc>
          <w:tcPr>
            <w:tcW w:w="3192" w:type="dxa"/>
          </w:tcPr>
          <w:p w:rsidR="00FE02CD" w:rsidRDefault="00EC2F64" w:rsidP="007A4531">
            <w:r>
              <w:t>Corporate CIO</w:t>
            </w:r>
          </w:p>
        </w:tc>
        <w:tc>
          <w:tcPr>
            <w:tcW w:w="3192" w:type="dxa"/>
          </w:tcPr>
          <w:p w:rsidR="00FE02CD" w:rsidRDefault="00FE02CD" w:rsidP="007A4531"/>
        </w:tc>
        <w:tc>
          <w:tcPr>
            <w:tcW w:w="3192" w:type="dxa"/>
          </w:tcPr>
          <w:p w:rsidR="00FE02CD" w:rsidRDefault="00FE02CD" w:rsidP="007A4531"/>
        </w:tc>
      </w:tr>
    </w:tbl>
    <w:p w:rsidR="00B60DD5" w:rsidRDefault="00B60DD5" w:rsidP="00B60DD5">
      <w:pPr>
        <w:pStyle w:val="Heading1"/>
      </w:pPr>
      <w:bookmarkStart w:id="6" w:name="_Toc314856917"/>
      <w:r>
        <w:t>Purpose</w:t>
      </w:r>
    </w:p>
    <w:p w:rsidR="00B60DD5" w:rsidRDefault="00B60DD5" w:rsidP="00B60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purpose of this policy is to provide guidance for.</w:t>
      </w:r>
    </w:p>
    <w:p w:rsidR="00922A9C" w:rsidRDefault="00922A9C" w:rsidP="00B60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2A9C" w:rsidRDefault="00922A9C" w:rsidP="00B60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policy seeks to.</w:t>
      </w:r>
    </w:p>
    <w:p w:rsidR="00B60DD5" w:rsidRDefault="00B60DD5" w:rsidP="00B60DD5">
      <w:pPr>
        <w:pStyle w:val="Heading1"/>
      </w:pPr>
      <w:r>
        <w:t>Scope</w:t>
      </w:r>
    </w:p>
    <w:p w:rsidR="000E12A4" w:rsidRDefault="000E12A4" w:rsidP="000E12A4">
      <w:pPr>
        <w:pStyle w:val="Heading2"/>
      </w:pPr>
      <w:r>
        <w:t>Applicability</w:t>
      </w:r>
    </w:p>
    <w:p w:rsidR="00B60DD5" w:rsidRDefault="00B60DD5" w:rsidP="00B60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policy applies to all HAL employees and affiliates</w:t>
      </w:r>
      <w:r w:rsidR="000E12A4">
        <w:rPr>
          <w:rFonts w:ascii="Times New Roman" w:hAnsi="Times New Roman" w:cs="Times New Roman"/>
          <w:sz w:val="24"/>
          <w:szCs w:val="24"/>
        </w:rPr>
        <w:t xml:space="preserve"> at all HAL facilities and locations world-wide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E12A4" w:rsidRDefault="000E12A4" w:rsidP="00B60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12A4" w:rsidRDefault="000E12A4" w:rsidP="000E12A4">
      <w:pPr>
        <w:pStyle w:val="Heading2"/>
      </w:pPr>
      <w:r>
        <w:lastRenderedPageBreak/>
        <w:t>Ownership</w:t>
      </w:r>
    </w:p>
    <w:p w:rsidR="000E12A4" w:rsidRDefault="000E12A4" w:rsidP="000E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policy is under the direct control of the HAL Corporate CIO with input from </w:t>
      </w:r>
      <w:r w:rsidR="00676B4F">
        <w:rPr>
          <w:rFonts w:ascii="Times New Roman" w:hAnsi="Times New Roman" w:cs="Times New Roman"/>
          <w:sz w:val="24"/>
          <w:szCs w:val="24"/>
        </w:rPr>
        <w:t>xx</w:t>
      </w:r>
      <w:r>
        <w:rPr>
          <w:rFonts w:ascii="Times New Roman" w:hAnsi="Times New Roman" w:cs="Times New Roman"/>
          <w:sz w:val="24"/>
          <w:szCs w:val="24"/>
        </w:rPr>
        <w:t xml:space="preserve"> and other members of management with an interest in the program.</w:t>
      </w:r>
    </w:p>
    <w:p w:rsidR="000E12A4" w:rsidRDefault="000E12A4" w:rsidP="000E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12A4" w:rsidRDefault="000E12A4" w:rsidP="000E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policy is implemented by .</w:t>
      </w:r>
    </w:p>
    <w:p w:rsidR="000E12A4" w:rsidRDefault="000E12A4" w:rsidP="00B60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DD5" w:rsidRDefault="00B60DD5" w:rsidP="00B60DD5">
      <w:pPr>
        <w:pStyle w:val="Heading1"/>
      </w:pPr>
      <w:r>
        <w:t>Policy</w:t>
      </w:r>
    </w:p>
    <w:p w:rsidR="00B60DD5" w:rsidRDefault="00B60DD5" w:rsidP="00B60DD5">
      <w:pPr>
        <w:pStyle w:val="Heading2"/>
      </w:pPr>
      <w:r>
        <w:t>General Guidelines</w:t>
      </w:r>
    </w:p>
    <w:p w:rsidR="00E422DC" w:rsidRDefault="00E422DC" w:rsidP="00E422DC">
      <w:pPr>
        <w:autoSpaceDE w:val="0"/>
        <w:autoSpaceDN w:val="0"/>
        <w:adjustRightInd w:val="0"/>
        <w:spacing w:after="0" w:line="240" w:lineRule="auto"/>
      </w:pPr>
    </w:p>
    <w:p w:rsidR="00E422DC" w:rsidRDefault="000E12A4" w:rsidP="000E12A4">
      <w:pPr>
        <w:pStyle w:val="Heading2"/>
      </w:pPr>
      <w:r>
        <w:t>Specific Guidance</w:t>
      </w:r>
    </w:p>
    <w:p w:rsidR="00F550BE" w:rsidRPr="00F550BE" w:rsidRDefault="00F550BE" w:rsidP="00F550BE"/>
    <w:p w:rsidR="00E422DC" w:rsidRDefault="00676B4F" w:rsidP="00E422DC">
      <w:pPr>
        <w:pStyle w:val="Heading3"/>
        <w:rPr>
          <w:rFonts w:ascii="Times New Roman" w:hAnsi="Times New Roman" w:cs="Times New Roman"/>
          <w:sz w:val="24"/>
          <w:szCs w:val="24"/>
        </w:rPr>
      </w:pPr>
      <w:r>
        <w:t>Detail 1</w:t>
      </w:r>
    </w:p>
    <w:p w:rsidR="00E422DC" w:rsidRDefault="00E422DC" w:rsidP="00E422DC"/>
    <w:bookmarkEnd w:id="6"/>
    <w:p w:rsidR="00B60DD5" w:rsidRDefault="00B60DD5" w:rsidP="00AC4C38">
      <w:pPr>
        <w:pStyle w:val="Heading1"/>
      </w:pPr>
      <w:r>
        <w:t>Enforcement</w:t>
      </w:r>
    </w:p>
    <w:p w:rsidR="00B60DD5" w:rsidRDefault="00B60DD5" w:rsidP="00B60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employee found to be in violation this policy may be subject to disciplinary action,</w:t>
      </w:r>
      <w:r w:rsidR="00D12E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up to and including termination of employment.</w:t>
      </w:r>
    </w:p>
    <w:p w:rsidR="00D12E2F" w:rsidRDefault="00D12E2F" w:rsidP="00B60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2E2F" w:rsidRDefault="00D12E2F" w:rsidP="00B60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As part of the SECCDC event, infractions of the rules regarding </w:t>
      </w:r>
      <w:r w:rsidR="00676B4F">
        <w:rPr>
          <w:rFonts w:ascii="Times New Roman" w:hAnsi="Times New Roman" w:cs="Times New Roman"/>
          <w:sz w:val="24"/>
          <w:szCs w:val="24"/>
        </w:rPr>
        <w:t>this policy may</w:t>
      </w:r>
      <w:r>
        <w:rPr>
          <w:rFonts w:ascii="Times New Roman" w:hAnsi="Times New Roman" w:cs="Times New Roman"/>
          <w:sz w:val="24"/>
          <w:szCs w:val="24"/>
        </w:rPr>
        <w:t xml:space="preserve"> result in a point penalty. </w:t>
      </w:r>
    </w:p>
    <w:p w:rsidR="00D12E2F" w:rsidRDefault="00D12E2F" w:rsidP="00B60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2E2F" w:rsidRDefault="00D12E2F" w:rsidP="00B60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Point penalties guidelines:</w:t>
      </w:r>
    </w:p>
    <w:p w:rsidR="00676B4F" w:rsidRDefault="00676B4F" w:rsidP="00676B4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Minor infractions such as may be assessed n (n) points per occurrence,</w:t>
      </w:r>
    </w:p>
    <w:p w:rsidR="00676B4F" w:rsidRDefault="00676B4F" w:rsidP="00676B4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Major infractions such as may be assessed n (n) points per occurrence,</w:t>
      </w:r>
    </w:p>
    <w:p w:rsidR="00D12E2F" w:rsidRDefault="00D12E2F" w:rsidP="00676B4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7B0B3B" w:rsidRDefault="007B0B3B" w:rsidP="007B0B3B">
      <w:pPr>
        <w:pStyle w:val="Heading1"/>
      </w:pPr>
      <w:r>
        <w:t>Key Terms</w:t>
      </w:r>
    </w:p>
    <w:p w:rsidR="007B0B3B" w:rsidRDefault="007B0B3B" w:rsidP="007B0B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0B3B" w:rsidRPr="00676B4F" w:rsidRDefault="007B0B3B" w:rsidP="00676B4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bookmarkStart w:id="7" w:name="_GoBack"/>
      <w:bookmarkEnd w:id="7"/>
    </w:p>
    <w:sectPr w:rsidR="007B0B3B" w:rsidRPr="00676B4F" w:rsidSect="00CA1A4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0272" w:rsidRDefault="00CA0272" w:rsidP="007A4531">
      <w:pPr>
        <w:spacing w:after="0" w:line="240" w:lineRule="auto"/>
      </w:pPr>
      <w:r>
        <w:separator/>
      </w:r>
    </w:p>
  </w:endnote>
  <w:endnote w:type="continuationSeparator" w:id="0">
    <w:p w:rsidR="00CA0272" w:rsidRDefault="00CA0272" w:rsidP="007A4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CE395B">
      <w:tc>
        <w:tcPr>
          <w:tcW w:w="918" w:type="dxa"/>
        </w:tcPr>
        <w:p w:rsidR="00CE395B" w:rsidRDefault="00D10A7A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 w:rsidR="000333AF">
            <w:instrText xml:space="preserve"> PAGE   \* MERGEFORMAT </w:instrText>
          </w:r>
          <w:r>
            <w:fldChar w:fldCharType="separate"/>
          </w:r>
          <w:r w:rsidR="005B5527" w:rsidRPr="005B5527">
            <w:rPr>
              <w:b/>
              <w:noProof/>
              <w:color w:val="4F81BD" w:themeColor="accent1"/>
              <w:sz w:val="32"/>
              <w:szCs w:val="32"/>
            </w:rPr>
            <w:t>2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CE395B" w:rsidRDefault="00CE395B">
          <w:pPr>
            <w:pStyle w:val="Footer"/>
          </w:pPr>
          <w:r>
            <w:t>Change Control Policy</w:t>
          </w:r>
        </w:p>
      </w:tc>
    </w:tr>
  </w:tbl>
  <w:p w:rsidR="00CE395B" w:rsidRDefault="00CE39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0272" w:rsidRDefault="00CA0272" w:rsidP="007A4531">
      <w:pPr>
        <w:spacing w:after="0" w:line="240" w:lineRule="auto"/>
      </w:pPr>
      <w:r>
        <w:separator/>
      </w:r>
    </w:p>
  </w:footnote>
  <w:footnote w:type="continuationSeparator" w:id="0">
    <w:p w:rsidR="00CA0272" w:rsidRDefault="00CA0272" w:rsidP="007A45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795"/>
      <w:gridCol w:w="4795"/>
    </w:tblGrid>
    <w:tr w:rsidR="00305627" w:rsidTr="00EF04EE">
      <w:trPr>
        <w:trHeight w:val="288"/>
      </w:trPr>
      <w:tc>
        <w:tcPr>
          <w:tcW w:w="4795" w:type="dxa"/>
          <w:vAlign w:val="center"/>
        </w:tcPr>
        <w:p w:rsidR="00305627" w:rsidRDefault="005B5527" w:rsidP="00EF04EE">
          <w:pPr>
            <w:pStyle w:val="Header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noProof/>
            </w:rPr>
            <w:drawing>
              <wp:inline distT="0" distB="0" distL="0" distR="0" wp14:anchorId="2EF11971" wp14:editId="7269D2DF">
                <wp:extent cx="1591945" cy="1127125"/>
                <wp:effectExtent l="0" t="0" r="8255" b="0"/>
                <wp:docPr id="2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1945" cy="1127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95" w:type="dxa"/>
          <w:vAlign w:val="center"/>
        </w:tcPr>
        <w:p w:rsidR="00305627" w:rsidRDefault="00305627" w:rsidP="00305627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  <w:r w:rsidRPr="00206EEA">
            <w:rPr>
              <w:b/>
              <w:sz w:val="24"/>
            </w:rPr>
            <w:t>HAL Policy</w:t>
          </w:r>
          <w:r w:rsidRPr="00206EEA">
            <w:rPr>
              <w:b/>
              <w:sz w:val="24"/>
            </w:rPr>
            <w:br/>
            <w:t>Issue Specific Policy</w:t>
          </w:r>
          <w:r w:rsidRPr="00206EEA">
            <w:rPr>
              <w:b/>
              <w:sz w:val="24"/>
            </w:rPr>
            <w:br/>
          </w: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br/>
          </w: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40"/>
              <w:szCs w:val="36"/>
            </w:rPr>
            <w:t>issptopic</w:t>
          </w:r>
        </w:p>
      </w:tc>
    </w:tr>
  </w:tbl>
  <w:p w:rsidR="00CE395B" w:rsidRDefault="00CE39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56C5A"/>
    <w:multiLevelType w:val="hybridMultilevel"/>
    <w:tmpl w:val="1304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B12EF6"/>
    <w:multiLevelType w:val="hybridMultilevel"/>
    <w:tmpl w:val="AE429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F03BA2"/>
    <w:multiLevelType w:val="hybridMultilevel"/>
    <w:tmpl w:val="E88E4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581BA0"/>
    <w:multiLevelType w:val="multilevel"/>
    <w:tmpl w:val="8DECFD8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5FA62C68"/>
    <w:multiLevelType w:val="multilevel"/>
    <w:tmpl w:val="F216FF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66180272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6">
    <w:nsid w:val="6ACB35B2"/>
    <w:multiLevelType w:val="hybridMultilevel"/>
    <w:tmpl w:val="8B224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4828A7"/>
    <w:multiLevelType w:val="multilevel"/>
    <w:tmpl w:val="A198B9F8"/>
    <w:lvl w:ilvl="0"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79E0618F"/>
    <w:multiLevelType w:val="hybridMultilevel"/>
    <w:tmpl w:val="CA721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7"/>
  </w:num>
  <w:num w:numId="5">
    <w:abstractNumId w:val="5"/>
  </w:num>
  <w:num w:numId="6">
    <w:abstractNumId w:val="1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05C"/>
    <w:rsid w:val="000177BE"/>
    <w:rsid w:val="000333AF"/>
    <w:rsid w:val="00075F49"/>
    <w:rsid w:val="0008703F"/>
    <w:rsid w:val="000E12A4"/>
    <w:rsid w:val="001D69C7"/>
    <w:rsid w:val="00232EC9"/>
    <w:rsid w:val="002338E3"/>
    <w:rsid w:val="00284E2E"/>
    <w:rsid w:val="002A505C"/>
    <w:rsid w:val="002D145B"/>
    <w:rsid w:val="00305627"/>
    <w:rsid w:val="003340B5"/>
    <w:rsid w:val="00340FED"/>
    <w:rsid w:val="00404F06"/>
    <w:rsid w:val="00482128"/>
    <w:rsid w:val="00485B25"/>
    <w:rsid w:val="005178D3"/>
    <w:rsid w:val="00531600"/>
    <w:rsid w:val="00533D6A"/>
    <w:rsid w:val="005457A1"/>
    <w:rsid w:val="00574AEA"/>
    <w:rsid w:val="005B09FB"/>
    <w:rsid w:val="005B5527"/>
    <w:rsid w:val="005C4809"/>
    <w:rsid w:val="005D7372"/>
    <w:rsid w:val="005E301F"/>
    <w:rsid w:val="00651A0C"/>
    <w:rsid w:val="00651DA8"/>
    <w:rsid w:val="00676B4F"/>
    <w:rsid w:val="00695F3A"/>
    <w:rsid w:val="006F3719"/>
    <w:rsid w:val="00732D1F"/>
    <w:rsid w:val="00794FB3"/>
    <w:rsid w:val="007A4531"/>
    <w:rsid w:val="007B0B3B"/>
    <w:rsid w:val="00834CBB"/>
    <w:rsid w:val="0085007C"/>
    <w:rsid w:val="00881B2F"/>
    <w:rsid w:val="008963F1"/>
    <w:rsid w:val="008E1800"/>
    <w:rsid w:val="009018A5"/>
    <w:rsid w:val="00922A9C"/>
    <w:rsid w:val="00963707"/>
    <w:rsid w:val="0096546A"/>
    <w:rsid w:val="00972DC4"/>
    <w:rsid w:val="009B5F75"/>
    <w:rsid w:val="00A4392B"/>
    <w:rsid w:val="00A67DEB"/>
    <w:rsid w:val="00A949F1"/>
    <w:rsid w:val="00AA112F"/>
    <w:rsid w:val="00AA2A74"/>
    <w:rsid w:val="00AC4C38"/>
    <w:rsid w:val="00AD1AD4"/>
    <w:rsid w:val="00B31077"/>
    <w:rsid w:val="00B60DD5"/>
    <w:rsid w:val="00B74981"/>
    <w:rsid w:val="00B86812"/>
    <w:rsid w:val="00B87140"/>
    <w:rsid w:val="00BA4236"/>
    <w:rsid w:val="00BB24B5"/>
    <w:rsid w:val="00BB4308"/>
    <w:rsid w:val="00C345BB"/>
    <w:rsid w:val="00CA0272"/>
    <w:rsid w:val="00CA1A48"/>
    <w:rsid w:val="00CE395B"/>
    <w:rsid w:val="00D036CA"/>
    <w:rsid w:val="00D10A7A"/>
    <w:rsid w:val="00D12E2F"/>
    <w:rsid w:val="00D56DFF"/>
    <w:rsid w:val="00DB3FFE"/>
    <w:rsid w:val="00DC6933"/>
    <w:rsid w:val="00DD4F06"/>
    <w:rsid w:val="00DE74ED"/>
    <w:rsid w:val="00E25E8F"/>
    <w:rsid w:val="00E422DC"/>
    <w:rsid w:val="00EC2F64"/>
    <w:rsid w:val="00EC5EAF"/>
    <w:rsid w:val="00F02FAE"/>
    <w:rsid w:val="00F41621"/>
    <w:rsid w:val="00F434F0"/>
    <w:rsid w:val="00F46CBB"/>
    <w:rsid w:val="00F5358F"/>
    <w:rsid w:val="00F550BE"/>
    <w:rsid w:val="00FE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A407FA-053B-4F13-B915-FD47F39E4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531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531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4531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531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531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531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531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531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531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5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531"/>
  </w:style>
  <w:style w:type="paragraph" w:styleId="Footer">
    <w:name w:val="footer"/>
    <w:basedOn w:val="Normal"/>
    <w:link w:val="FooterChar"/>
    <w:uiPriority w:val="99"/>
    <w:unhideWhenUsed/>
    <w:rsid w:val="007A45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531"/>
  </w:style>
  <w:style w:type="paragraph" w:styleId="BalloonText">
    <w:name w:val="Balloon Text"/>
    <w:basedOn w:val="Normal"/>
    <w:link w:val="BalloonTextChar"/>
    <w:uiPriority w:val="99"/>
    <w:semiHidden/>
    <w:unhideWhenUsed/>
    <w:rsid w:val="007A4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53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A45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A4531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7A45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453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53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53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53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53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5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5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7A4531"/>
    <w:pPr>
      <w:ind w:left="720"/>
      <w:contextualSpacing/>
    </w:pPr>
  </w:style>
  <w:style w:type="table" w:styleId="TableGrid">
    <w:name w:val="Table Grid"/>
    <w:basedOn w:val="TableNormal"/>
    <w:uiPriority w:val="59"/>
    <w:rsid w:val="007A4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A67D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7DE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7DE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7D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ctive\_DropBoxFolders\My%20Dropbox\SECCDC\2012\Policy%20Work\Change_Control_Polic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nameof Policy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027F18-97A3-42A1-A8F7-3BD5B209A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Change_Control_Policy.dotx</Template>
  <TotalTime>1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Hierarchical Access Limited</vt:lpstr>
    </vt:vector>
  </TitlesOfParts>
  <Company>Microsoft</Company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Hierarchical Access Limited</dc:title>
  <dc:creator>Herbert Mattord</dc:creator>
  <cp:lastModifiedBy>Dr. Mike Whitman</cp:lastModifiedBy>
  <cp:revision>2</cp:revision>
  <dcterms:created xsi:type="dcterms:W3CDTF">2015-02-14T05:39:00Z</dcterms:created>
  <dcterms:modified xsi:type="dcterms:W3CDTF">2015-02-14T05:39:00Z</dcterms:modified>
</cp:coreProperties>
</file>